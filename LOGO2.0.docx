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B3118" w14:textId="5509AD85" w:rsidR="00EF3513" w:rsidRDefault="00DC5846" w:rsidP="008433C8"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2F67349" wp14:editId="57FE6230">
                <wp:simplePos x="0" y="0"/>
                <wp:positionH relativeFrom="column">
                  <wp:posOffset>1612900</wp:posOffset>
                </wp:positionH>
                <wp:positionV relativeFrom="paragraph">
                  <wp:posOffset>1793875</wp:posOffset>
                </wp:positionV>
                <wp:extent cx="2994660" cy="2458720"/>
                <wp:effectExtent l="231775" t="222250" r="231140" b="0"/>
                <wp:wrapNone/>
                <wp:docPr id="599224677" name="WordArt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994660" cy="245872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44B135" w14:textId="77777777" w:rsidR="00DC5846" w:rsidRDefault="00DC5846" w:rsidP="00DC5846">
                            <w:pPr>
                              <w:jc w:val="center"/>
                              <w:rPr>
                                <w:rFonts w:ascii="Arial Black" w:hAnsi="Arial Black"/>
                                <w:color w:val="FF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D0D0D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D0D0D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GIVE THE GIVE OF LIFE</w:t>
                            </w:r>
                          </w:p>
                        </w:txbxContent>
                      </wps:txbx>
                      <wps:bodyPr spcFirstLastPara="1" wrap="square" numCol="1" fromWordArt="1">
                        <a:prstTxWarp prst="textArchUp">
                          <a:avLst>
                            <a:gd name="adj" fmla="val 9727128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F67349" id="_x0000_t202" coordsize="21600,21600" o:spt="202" path="m,l,21600r21600,l21600,xe">
                <v:stroke joinstyle="miter"/>
                <v:path gradientshapeok="t" o:connecttype="rect"/>
              </v:shapetype>
              <v:shape id="WordArt 3" o:spid="_x0000_s1026" type="#_x0000_t202" style="position:absolute;margin-left:127pt;margin-top:141.25pt;width:235.8pt;height:193.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" filled="f" stroked="f">
                <o:lock v:ext="edit" shapetype="t"/>
                <v:textbox style="mso-fit-shape-to-text:t">
                  <w:txbxContent>
                    <w:p w14:paraId="3744B135" w14:textId="77777777" w:rsidR="00DC5846" w:rsidRDefault="00DC5846" w:rsidP="00DC5846">
                      <w:pPr>
                        <w:jc w:val="center"/>
                        <w:rPr>
                          <w:rFonts w:ascii="Arial Black" w:hAnsi="Arial Black"/>
                          <w:color w:val="FF0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D0D0D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color w:val="FF0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D0D0D"/>
                            </w14:solidFill>
                            <w14:prstDash w14:val="solid"/>
                            <w14:round/>
                          </w14:textOutline>
                        </w:rPr>
                        <w:t>GIVE THE GIVE OF LIFE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606E1D4" wp14:editId="62F3E7EB">
                <wp:simplePos x="0" y="0"/>
                <wp:positionH relativeFrom="column">
                  <wp:posOffset>2249805</wp:posOffset>
                </wp:positionH>
                <wp:positionV relativeFrom="paragraph">
                  <wp:posOffset>5375275</wp:posOffset>
                </wp:positionV>
                <wp:extent cx="1681480" cy="339090"/>
                <wp:effectExtent l="11430" t="12700" r="12065" b="10160"/>
                <wp:wrapNone/>
                <wp:docPr id="899739067" name="WordArt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681480" cy="33909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4AFFF8" w14:textId="77777777" w:rsidR="00DC5846" w:rsidRDefault="00DC5846" w:rsidP="00DC5846">
                            <w:pPr>
                              <w:jc w:val="center"/>
                              <w:rPr>
                                <w:rFonts w:ascii="Arial Black" w:hAnsi="Arial Black"/>
                                <w:color w:val="808080" w:themeColor="background1" w:themeShade="8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808080" w:themeColor="background1" w:themeShade="8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SAVIOUR TEAM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06E1D4" id="WordArt 13" o:spid="_x0000_s1027" type="#_x0000_t202" style="position:absolute;margin-left:177.15pt;margin-top:423.25pt;width:132.4pt;height:26.7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" filled="f" stroked="f">
                <o:lock v:ext="edit" shapetype="t"/>
                <v:textbox style="mso-fit-shape-to-text:t">
                  <w:txbxContent>
                    <w:p w14:paraId="7F4AFFF8" w14:textId="77777777" w:rsidR="00DC5846" w:rsidRDefault="00DC5846" w:rsidP="00DC5846">
                      <w:pPr>
                        <w:jc w:val="center"/>
                        <w:rPr>
                          <w:rFonts w:ascii="Arial Black" w:hAnsi="Arial Black"/>
                          <w:color w:val="808080" w:themeColor="background1" w:themeShade="80"/>
                          <w:sz w:val="72"/>
                          <w:szCs w:val="72"/>
                          <w14:textOutline w14:w="9525" w14:cap="flat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color w:val="808080" w:themeColor="background1" w:themeShade="80"/>
                          <w:sz w:val="72"/>
                          <w:szCs w:val="72"/>
                          <w14:textOutline w14:w="9525" w14:cap="flat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SAVIOUR TEAM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9F73C57" wp14:editId="57668884">
                <wp:simplePos x="0" y="0"/>
                <wp:positionH relativeFrom="column">
                  <wp:posOffset>1188720</wp:posOffset>
                </wp:positionH>
                <wp:positionV relativeFrom="paragraph">
                  <wp:posOffset>5034915</wp:posOffset>
                </wp:positionV>
                <wp:extent cx="3786505" cy="739140"/>
                <wp:effectExtent l="36195" t="15240" r="34925" b="7620"/>
                <wp:wrapNone/>
                <wp:docPr id="1480112920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86505" cy="739140"/>
                        </a:xfrm>
                        <a:prstGeom prst="ellipseRibbon">
                          <a:avLst>
                            <a:gd name="adj1" fmla="val 40741"/>
                            <a:gd name="adj2" fmla="val 54491"/>
                            <a:gd name="adj3" fmla="val 11111"/>
                          </a:avLst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F2D109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<v:formulas>
                  <v:f eqn="val #0"/>
                  <v:f eqn="val #1"/>
                  <v:f eqn="val #2"/>
                  <v:f eqn="val width"/>
                  <v:f eqn="val height"/>
                  <v:f eqn="prod width 1 8"/>
                  <v:f eqn="prod width 1 2"/>
                  <v:f eqn="prod width 7 8"/>
                  <v:f eqn="prod width 3 2"/>
                  <v:f eqn="sum 0 0 @6"/>
                  <v:f eqn="sum height 0 #2"/>
                  <v:f eqn="prod @10 30573 4096"/>
                  <v:f eqn="prod @11 2 1"/>
                  <v:f eqn="sum height 0 @12"/>
                  <v:f eqn="sum @11 #2 0"/>
                  <v:f eqn="sum @11 height #1"/>
                  <v:f eqn="sum height 0 #1"/>
                  <v:f eqn="prod @16 1 2"/>
                  <v:f eqn="sum @11 @17 0"/>
                  <v:f eqn="sum @14 #1 height"/>
                  <v:f eqn="sum #0 @5 0"/>
                  <v:f eqn="sum width 0 @20"/>
                  <v:f eqn="sum width 0 #0"/>
                  <v:f eqn="sum @6 0 #0"/>
                  <v:f eqn="ellipse @23 width @11"/>
                  <v:f eqn="sum @24 height @11"/>
                  <v:f eqn="sum @25 @11 @19"/>
                  <v:f eqn="sum #2 @11 @19"/>
                  <v:f eqn="prod @11 2391 32768"/>
                  <v:f eqn="sum @6 0 @20"/>
                  <v:f eqn="ellipse @29 width @11"/>
                  <v:f eqn="sum #1 @30 @11"/>
                  <v:f eqn="sum @25 #1 height"/>
                  <v:f eqn="sum height @30 @14"/>
                  <v:f eqn="sum @11 @14 0"/>
                  <v:f eqn="sum height 0 @34"/>
                  <v:f eqn="sum @35 @19 @11"/>
                  <v:f eqn="sum @10 @15 @11"/>
                  <v:f eqn="sum @35 @15 @11"/>
                  <v:f eqn="sum @28 @14 @18"/>
                  <v:f eqn="sum height 0 @39"/>
                  <v:f eqn="sum @19 0 @18"/>
                  <v:f eqn="prod @41 2 3"/>
                  <v:f eqn="sum #1 0 @42"/>
                  <v:f eqn="sum #2 0 @42"/>
                  <v:f eqn="min @44 20925"/>
                  <v:f eqn="prod width 3 8"/>
                  <v:f eqn="sum @46 0 4"/>
                </v:formulas>
                <v:path o:extrusionok="f" o:connecttype="custom" o:connectlocs="@6,@1;@5,@40;@6,@4;@7,@40" o:connectangles="270,180,90,0" textboxrect="@0,@1,@22,@25"/>
                <v:handles>
                  <v:h position="#0,bottomRight" xrange="@5,@47"/>
                  <v:h position="center,#1" yrange="@10,@43"/>
                  <v:h position="topLeft,#2" yrange="@27,@45"/>
                </v:handles>
                <o:complex v:ext="view"/>
              </v:shapetype>
              <v:shape id="AutoShape 9" o:spid="_x0000_s1026" type="#_x0000_t107" style="position:absolute;margin-left:93.6pt;margin-top:396.45pt;width:298.15pt;height:58.2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" adj="4915,8800,19200" fillcolor="red" strokecolor="red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CD2882F" wp14:editId="48FAF325">
                <wp:simplePos x="0" y="0"/>
                <wp:positionH relativeFrom="column">
                  <wp:posOffset>4239260</wp:posOffset>
                </wp:positionH>
                <wp:positionV relativeFrom="paragraph">
                  <wp:posOffset>3547745</wp:posOffset>
                </wp:positionV>
                <wp:extent cx="524510" cy="483235"/>
                <wp:effectExtent l="29210" t="23495" r="27305" b="17145"/>
                <wp:wrapNone/>
                <wp:docPr id="1871424636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4510" cy="483235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B83C8B" id="AutoShape 12" o:spid="_x0000_s1026" style="position:absolute;margin-left:333.8pt;margin-top:279.35pt;width:41.3pt;height:38.0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24510,483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" path="m1,184579r200345,1l262255,r61909,184580l524509,184579,362426,298654r61911,184580l262255,369156,100173,483234,162084,298654,1,184579xe" fillcolor="#7f7f7f [1612]" strokecolor="red">
                <v:stroke joinstyle="miter"/>
                <v:path o:connecttype="custom" o:connectlocs="1,184579;200346,184580;262255,0;324164,184580;524509,184579;362426,298654;424337,483234;262255,369156;100173,483234;162084,298654;1,184579" o:connectangles="0,0,0,0,0,0,0,0,0,0,0"/>
              </v:shape>
            </w:pict>
          </mc:Fallback>
        </mc:AlternateContent>
      </w:r>
      <w:r w:rsidRPr="00C33ECD">
        <w:rPr>
          <w:noProof/>
          <w:color w:val="A6A6A6" w:themeColor="background1" w:themeShade="A6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CD2882F" wp14:editId="6B579815">
                <wp:simplePos x="0" y="0"/>
                <wp:positionH relativeFrom="column">
                  <wp:posOffset>1365250</wp:posOffset>
                </wp:positionH>
                <wp:positionV relativeFrom="paragraph">
                  <wp:posOffset>3628390</wp:posOffset>
                </wp:positionV>
                <wp:extent cx="524510" cy="483235"/>
                <wp:effectExtent l="22225" t="27940" r="24765" b="22225"/>
                <wp:wrapNone/>
                <wp:docPr id="364912038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4510" cy="483235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D25D8B" id="AutoShape 8" o:spid="_x0000_s1026" style="position:absolute;margin-left:107.5pt;margin-top:285.7pt;width:41.3pt;height:38.0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24510,483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" path="m1,184579r200345,1l262255,r61909,184580l524509,184579,362426,298654r61911,184580l262255,369156,100173,483234,162084,298654,1,184579xe" fillcolor="#7f7f7f [1612]" strokecolor="red">
                <v:stroke joinstyle="miter"/>
                <v:path o:connecttype="custom" o:connectlocs="1,184579;200346,184580;262255,0;324164,184580;524509,184579;362426,298654;424337,483234;262255,369156;100173,483234;162084,298654;1,184579" o:connectangles="0,0,0,0,0,0,0,0,0,0,0"/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21D8EA7" wp14:editId="6447F69C">
                <wp:simplePos x="0" y="0"/>
                <wp:positionH relativeFrom="column">
                  <wp:posOffset>2115820</wp:posOffset>
                </wp:positionH>
                <wp:positionV relativeFrom="paragraph">
                  <wp:posOffset>4183380</wp:posOffset>
                </wp:positionV>
                <wp:extent cx="1960880" cy="832485"/>
                <wp:effectExtent l="10795" t="1905" r="9525" b="13335"/>
                <wp:wrapNone/>
                <wp:docPr id="1814391356" name="WordArt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960880" cy="83248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2F58452" w14:textId="652BAF9D" w:rsidR="00DC5846" w:rsidRDefault="00DC5846" w:rsidP="00DC5846">
                            <w:pPr>
                              <w:jc w:val="center"/>
                              <w:rPr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LIFESAV</w:t>
                            </w:r>
                            <w:r w:rsidR="00330699">
                              <w:rPr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>
                              <w:rPr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</w:p>
                        </w:txbxContent>
                      </wps:txbx>
                      <wps:bodyPr wrap="square" numCol="1" fromWordArt="1">
                        <a:prstTxWarp prst="textCanDown">
                          <a:avLst>
                            <a:gd name="adj" fmla="val 33333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1D8EA7" id="WordArt 4" o:spid="_x0000_s1028" type="#_x0000_t202" style="position:absolute;margin-left:166.6pt;margin-top:329.4pt;width:154.4pt;height:65.5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" filled="f" stroked="f">
                <o:lock v:ext="edit" shapetype="t"/>
                <v:textbox style="mso-fit-shape-to-text:t">
                  <w:txbxContent>
                    <w:p w14:paraId="62F58452" w14:textId="652BAF9D" w:rsidR="00DC5846" w:rsidRDefault="00DC5846" w:rsidP="00DC5846">
                      <w:pPr>
                        <w:jc w:val="center"/>
                        <w:rPr>
                          <w:color w:val="000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LIFESAV</w:t>
                      </w:r>
                      <w:r w:rsidR="00330699">
                        <w:rPr>
                          <w:color w:val="000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E</w:t>
                      </w:r>
                      <w:r>
                        <w:rPr>
                          <w:color w:val="000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7728" behindDoc="0" locked="0" layoutInCell="1" allowOverlap="1" wp14:anchorId="0AB4B8AE" wp14:editId="451BA5DB">
            <wp:simplePos x="0" y="0"/>
            <wp:positionH relativeFrom="column">
              <wp:posOffset>1968500</wp:posOffset>
            </wp:positionH>
            <wp:positionV relativeFrom="paragraph">
              <wp:posOffset>2222500</wp:posOffset>
            </wp:positionV>
            <wp:extent cx="2170430" cy="2162175"/>
            <wp:effectExtent l="0" t="0" r="0" b="0"/>
            <wp:wrapNone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430" cy="2162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3B19075" wp14:editId="57361517">
                <wp:simplePos x="0" y="0"/>
                <wp:positionH relativeFrom="column">
                  <wp:posOffset>1127760</wp:posOffset>
                </wp:positionH>
                <wp:positionV relativeFrom="paragraph">
                  <wp:posOffset>1363980</wp:posOffset>
                </wp:positionV>
                <wp:extent cx="3878580" cy="3741420"/>
                <wp:effectExtent l="22860" t="20955" r="22860" b="19050"/>
                <wp:wrapNone/>
                <wp:docPr id="1462133979" name="Circle: Hollow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78580" cy="3741420"/>
                        </a:xfrm>
                        <a:prstGeom prst="donut">
                          <a:avLst>
                            <a:gd name="adj" fmla="val 18352"/>
                          </a:avLst>
                        </a:prstGeom>
                        <a:solidFill>
                          <a:srgbClr val="F4B083"/>
                        </a:solidFill>
                        <a:ln w="28575">
                          <a:solidFill>
                            <a:srgbClr val="40404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ED7523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ircle: Hollow 1" o:spid="_x0000_s1026" type="#_x0000_t23" style="position:absolute;margin-left:88.8pt;margin-top:107.4pt;width:305.4pt;height:294.6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" adj="3824" fillcolor="#f4b083" strokecolor="#404040" strokeweight="2.25pt">
                <v:stroke joinstyle="miter"/>
              </v:shape>
            </w:pict>
          </mc:Fallback>
        </mc:AlternateContent>
      </w:r>
    </w:p>
    <w:sectPr w:rsidR="00EF35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88A"/>
    <w:rsid w:val="000D0B68"/>
    <w:rsid w:val="001D7884"/>
    <w:rsid w:val="00330699"/>
    <w:rsid w:val="00381318"/>
    <w:rsid w:val="003C2EAB"/>
    <w:rsid w:val="006D035A"/>
    <w:rsid w:val="008433C8"/>
    <w:rsid w:val="00873455"/>
    <w:rsid w:val="008A095C"/>
    <w:rsid w:val="00A5008A"/>
    <w:rsid w:val="00A9788A"/>
    <w:rsid w:val="00C100D0"/>
    <w:rsid w:val="00C33ECD"/>
    <w:rsid w:val="00DC5846"/>
    <w:rsid w:val="00E17DCE"/>
    <w:rsid w:val="00E3066C"/>
    <w:rsid w:val="00E84C02"/>
    <w:rsid w:val="00EF3513"/>
    <w:rsid w:val="00F274BE"/>
    <w:rsid w:val="00F93F21"/>
    <w:rsid w:val="00FA3022"/>
    <w:rsid w:val="00FA3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7A36C"/>
  <w15:chartTrackingRefBased/>
  <w15:docId w15:val="{2E41F6D3-23D3-49A8-924B-D7B7F186C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91865\Desktop\PROJECT%20GIVE%20the%20gift%20of%20life\LOG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69E511-9C6C-4A3A-A5F5-899AA457C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LOGO</Template>
  <TotalTime>133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KUMAR</dc:creator>
  <cp:keywords/>
  <dc:description/>
  <cp:lastModifiedBy>RAVI KUMAR</cp:lastModifiedBy>
  <cp:revision>4</cp:revision>
  <dcterms:created xsi:type="dcterms:W3CDTF">2023-04-11T05:10:00Z</dcterms:created>
  <dcterms:modified xsi:type="dcterms:W3CDTF">2023-04-11T07:25:00Z</dcterms:modified>
</cp:coreProperties>
</file>